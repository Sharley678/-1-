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0DF0" w:rsidRPr="00E05DEA" w:rsidRDefault="00B7612A" w:rsidP="00877D39">
      <w:pPr>
        <w:widowControl w:val="0"/>
        <w:rPr>
          <w:noProof/>
        </w:rPr>
      </w:pPr>
      <w:r w:rsidRPr="00E05D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5646420</wp:posOffset>
                </wp:positionV>
                <wp:extent cx="23495" cy="982980"/>
                <wp:effectExtent l="14605" t="15240" r="9525" b="11430"/>
                <wp:wrapNone/>
                <wp:docPr id="113477003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9829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8B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10.2pt;margin-top:444.6pt;width:1.85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" strokeweight="1.5pt"/>
            </w:pict>
          </mc:Fallback>
        </mc:AlternateContent>
      </w:r>
      <w:r w:rsidRPr="00E05D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5659755</wp:posOffset>
                </wp:positionV>
                <wp:extent cx="0" cy="944880"/>
                <wp:effectExtent l="10795" t="9525" r="17780" b="17145"/>
                <wp:wrapNone/>
                <wp:docPr id="204142773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8E0C3" id="AutoShape 39" o:spid="_x0000_s1026" type="#_x0000_t32" style="position:absolute;margin-left:243pt;margin-top:445.65pt;width:0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" strokeweight="1.5pt"/>
            </w:pict>
          </mc:Fallback>
        </mc:AlternateContent>
      </w:r>
      <w:r w:rsidRPr="00E05D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5654040</wp:posOffset>
                </wp:positionV>
                <wp:extent cx="769620" cy="7620"/>
                <wp:effectExtent l="18415" t="13335" r="12065" b="17145"/>
                <wp:wrapNone/>
                <wp:docPr id="122796579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B9EB5" id="AutoShape 38" o:spid="_x0000_s1026" type="#_x0000_t32" style="position:absolute;margin-left:183.6pt;margin-top:445.2pt;width:60.6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" strokeweight="1.5pt"/>
            </w:pict>
          </mc:Fallback>
        </mc:AlternateContent>
      </w:r>
      <w:r w:rsidRPr="00E05D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5646420</wp:posOffset>
                </wp:positionV>
                <wp:extent cx="701040" cy="7620"/>
                <wp:effectExtent l="18415" t="15240" r="13970" b="15240"/>
                <wp:wrapNone/>
                <wp:docPr id="70678058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44600" id="AutoShape 37" o:spid="_x0000_s1026" type="#_x0000_t32" style="position:absolute;margin-left:-11.4pt;margin-top:444.6pt;width:55.2pt;height: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" strokeweight="1.5pt"/>
            </w:pict>
          </mc:Fallback>
        </mc:AlternateContent>
      </w:r>
      <w:r w:rsidRPr="00E05DE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5303520</wp:posOffset>
                </wp:positionV>
                <wp:extent cx="1800225" cy="720090"/>
                <wp:effectExtent l="60325" t="34290" r="53975" b="36195"/>
                <wp:wrapNone/>
                <wp:docPr id="58623412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72009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D39" w:rsidRPr="00F46ECD" w:rsidRDefault="00F46E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6EC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="00877D39" w:rsidRPr="00F46EC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r w:rsidR="00877D39" w:rsidRPr="00F46EC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zx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6" o:spid="_x0000_s1026" type="#_x0000_t110" style="position:absolute;margin-left:44.4pt;margin-top:417.6pt;width:141.75pt;height:5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" fillcolor="white [3212]" strokecolor="#5a5a5a [2109]" strokeweight="2.25pt">
                <v:textbox>
                  <w:txbxContent>
                    <w:p w:rsidR="00877D39" w:rsidRPr="00F46ECD" w:rsidRDefault="00F46EC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F46EC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x</w:t>
                      </w:r>
                      <w:r w:rsidR="00877D39" w:rsidRPr="00F46EC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y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&lt;</w:t>
                      </w:r>
                      <w:r w:rsidR="00877D39" w:rsidRPr="00F46EC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zx</w:t>
                      </w:r>
                    </w:p>
                  </w:txbxContent>
                </v:textbox>
              </v:shape>
            </w:pict>
          </mc:Fallback>
        </mc:AlternateContent>
      </w:r>
      <w:r w:rsidR="00877D39" w:rsidRPr="00E05DEA">
        <w:rPr>
          <w:noProof/>
        </w:rPr>
        <w:drawing>
          <wp:inline distT="0" distB="0" distL="0" distR="0" wp14:anchorId="58F8EE07">
            <wp:extent cx="4601210" cy="5315585"/>
            <wp:effectExtent l="0" t="0" r="0" b="0"/>
            <wp:docPr id="106804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" t="-12185" r="-497" b="12185"/>
                    <a:stretch/>
                  </pic:blipFill>
                  <pic:spPr bwMode="auto">
                    <a:xfrm>
                      <a:off x="0" y="0"/>
                      <a:ext cx="4601210" cy="531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ECD" w:rsidRPr="00E05DEA" w:rsidRDefault="00F46ECD" w:rsidP="00F46ECD">
      <w:pPr>
        <w:tabs>
          <w:tab w:val="center" w:pos="4154"/>
        </w:tabs>
        <w:rPr>
          <w:sz w:val="28"/>
          <w:szCs w:val="28"/>
        </w:rPr>
      </w:pPr>
      <w:r w:rsidRPr="00E05DEA">
        <w:rPr>
          <w:sz w:val="28"/>
          <w:szCs w:val="28"/>
        </w:rPr>
        <w:t>да</w:t>
      </w:r>
      <w:r w:rsidRPr="00E05DEA">
        <w:rPr>
          <w:sz w:val="28"/>
          <w:szCs w:val="28"/>
        </w:rPr>
        <w:tab/>
        <w:t>нет</w:t>
      </w:r>
    </w:p>
    <w:p w:rsidR="00F46ECD" w:rsidRPr="00E05DEA" w:rsidRDefault="00F46ECD" w:rsidP="00F46ECD">
      <w:pPr>
        <w:jc w:val="center"/>
        <w:rPr>
          <w:sz w:val="28"/>
          <w:szCs w:val="28"/>
        </w:rPr>
      </w:pPr>
    </w:p>
    <w:p w:rsidR="00F46ECD" w:rsidRPr="00E05DEA" w:rsidRDefault="00F46ECD" w:rsidP="00F46ECD">
      <w:pPr>
        <w:rPr>
          <w:sz w:val="28"/>
          <w:szCs w:val="28"/>
        </w:rPr>
      </w:pPr>
    </w:p>
    <w:p w:rsidR="00F46ECD" w:rsidRPr="00E05DEA" w:rsidRDefault="00B7612A" w:rsidP="00F46ECD">
      <w:pPr>
        <w:tabs>
          <w:tab w:val="left" w:pos="4872"/>
        </w:tabs>
        <w:rPr>
          <w:sz w:val="28"/>
          <w:szCs w:val="28"/>
        </w:rPr>
      </w:pPr>
      <w:r w:rsidRPr="00E05D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1836420</wp:posOffset>
                </wp:positionV>
                <wp:extent cx="1800225" cy="720090"/>
                <wp:effectExtent l="27940" t="19685" r="29210" b="22225"/>
                <wp:wrapNone/>
                <wp:docPr id="4738250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A31" w:rsidRPr="00F82A31" w:rsidRDefault="00F82A3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zy &lt;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7" type="#_x0000_t110" style="position:absolute;margin-left:49.35pt;margin-top:144.6pt;width:141.75pt;height:5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" strokeweight="1pt">
                <v:textbox>
                  <w:txbxContent>
                    <w:p w:rsidR="00F82A31" w:rsidRPr="00F82A31" w:rsidRDefault="00F82A3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zy &lt; min</w:t>
                      </w:r>
                    </w:p>
                  </w:txbxContent>
                </v:textbox>
              </v:shape>
            </w:pict>
          </mc:Fallback>
        </mc:AlternateContent>
      </w:r>
      <w:r w:rsidRPr="00E05D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1584325</wp:posOffset>
                </wp:positionV>
                <wp:extent cx="0" cy="252095"/>
                <wp:effectExtent l="10795" t="15240" r="17780" b="18415"/>
                <wp:wrapNone/>
                <wp:docPr id="116051444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012FA" id="AutoShape 46" o:spid="_x0000_s1026" type="#_x0000_t32" style="position:absolute;margin-left:120pt;margin-top:124.75pt;width:0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" strokeweight="1.5pt"/>
            </w:pict>
          </mc:Fallback>
        </mc:AlternateContent>
      </w:r>
      <w:r w:rsidRPr="00E05D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1569085</wp:posOffset>
                </wp:positionV>
                <wp:extent cx="3216910" cy="22860"/>
                <wp:effectExtent l="16510" t="9525" r="14605" b="15240"/>
                <wp:wrapNone/>
                <wp:docPr id="190302084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16910" cy="228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462F2" id="AutoShape 45" o:spid="_x0000_s1026" type="#_x0000_t32" style="position:absolute;margin-left:-10.8pt;margin-top:123.55pt;width:253.3pt;height: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" strokeweight="1.5pt"/>
            </w:pict>
          </mc:Fallback>
        </mc:AlternateContent>
      </w:r>
      <w:r w:rsidR="00F46ECD" w:rsidRPr="00E05DEA">
        <w:rPr>
          <w:sz w:val="28"/>
          <w:szCs w:val="28"/>
        </w:rPr>
        <w:tab/>
      </w:r>
    </w:p>
    <w:p w:rsidR="00F82A31" w:rsidRPr="00E05DEA" w:rsidRDefault="00F82A31" w:rsidP="00F82A31">
      <w:pPr>
        <w:rPr>
          <w:sz w:val="28"/>
          <w:szCs w:val="28"/>
        </w:rPr>
      </w:pPr>
    </w:p>
    <w:p w:rsidR="00F82A31" w:rsidRPr="00E05DEA" w:rsidRDefault="00B7612A" w:rsidP="00F82A31">
      <w:pPr>
        <w:rPr>
          <w:sz w:val="28"/>
          <w:szCs w:val="28"/>
        </w:rPr>
      </w:pPr>
      <w:r w:rsidRPr="00E05D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306705</wp:posOffset>
                </wp:positionV>
                <wp:extent cx="1632585" cy="552450"/>
                <wp:effectExtent l="14605" t="13335" r="10160" b="15240"/>
                <wp:wrapNone/>
                <wp:docPr id="143328049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552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ECD" w:rsidRPr="00F46ECD" w:rsidRDefault="00F46ECD" w:rsidP="00F46EC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min := 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41" o:spid="_x0000_s1028" type="#_x0000_t109" style="position:absolute;margin-left:-67.95pt;margin-top:24.15pt;width:128.5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" strokeweight="1.5pt">
                <v:textbox>
                  <w:txbxContent>
                    <w:p w:rsidR="00F46ECD" w:rsidRPr="00F46ECD" w:rsidRDefault="00F46ECD" w:rsidP="00F46EC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min := xy</w:t>
                      </w:r>
                    </w:p>
                  </w:txbxContent>
                </v:textbox>
              </v:shape>
            </w:pict>
          </mc:Fallback>
        </mc:AlternateContent>
      </w:r>
    </w:p>
    <w:p w:rsidR="00F82A31" w:rsidRPr="00E05DEA" w:rsidRDefault="00B7612A" w:rsidP="00F82A31">
      <w:pPr>
        <w:rPr>
          <w:sz w:val="28"/>
          <w:szCs w:val="28"/>
        </w:rPr>
      </w:pPr>
      <w:r w:rsidRPr="00E05D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52705</wp:posOffset>
                </wp:positionV>
                <wp:extent cx="1624965" cy="575310"/>
                <wp:effectExtent l="14605" t="11430" r="17780" b="13335"/>
                <wp:wrapNone/>
                <wp:docPr id="91921406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4965" cy="5753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ECD" w:rsidRPr="00F46ECD" w:rsidRDefault="00F46ECD" w:rsidP="00F46EC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6EC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min :=zx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9" type="#_x0000_t109" style="position:absolute;margin-left:178.05pt;margin-top:4.15pt;width:127.95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" strokeweight="1.5pt">
                <v:textbox>
                  <w:txbxContent>
                    <w:p w:rsidR="00F46ECD" w:rsidRPr="00F46ECD" w:rsidRDefault="00F46ECD" w:rsidP="00F46EC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46EC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min :=zx</w:t>
                      </w:r>
                    </w:p>
                  </w:txbxContent>
                </v:textbox>
              </v:shape>
            </w:pict>
          </mc:Fallback>
        </mc:AlternateContent>
      </w:r>
    </w:p>
    <w:p w:rsidR="00F82A31" w:rsidRPr="00E05DEA" w:rsidRDefault="00F82A31" w:rsidP="00F82A31">
      <w:pPr>
        <w:rPr>
          <w:sz w:val="28"/>
          <w:szCs w:val="28"/>
        </w:rPr>
      </w:pPr>
    </w:p>
    <w:p w:rsidR="00F82A31" w:rsidRPr="00E05DEA" w:rsidRDefault="00B7612A" w:rsidP="00F82A31">
      <w:pPr>
        <w:rPr>
          <w:sz w:val="28"/>
          <w:szCs w:val="28"/>
        </w:rPr>
      </w:pPr>
      <w:r w:rsidRPr="00E05D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234315</wp:posOffset>
                </wp:positionV>
                <wp:extent cx="0" cy="327660"/>
                <wp:effectExtent l="17145" t="11430" r="11430" b="13335"/>
                <wp:wrapNone/>
                <wp:docPr id="6565318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E4E4" id="AutoShape 54" o:spid="_x0000_s1026" type="#_x0000_t32" style="position:absolute;margin-left:-10.75pt;margin-top:18.45pt;width:0;height:25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" strokeweight="1.5pt"/>
            </w:pict>
          </mc:Fallback>
        </mc:AlternateContent>
      </w:r>
    </w:p>
    <w:p w:rsidR="004E7BA3" w:rsidRPr="00E05DEA" w:rsidRDefault="00B7612A" w:rsidP="00F82A31">
      <w:pPr>
        <w:rPr>
          <w:sz w:val="28"/>
          <w:szCs w:val="28"/>
        </w:rPr>
      </w:pPr>
      <w:r w:rsidRPr="00E05D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13335</wp:posOffset>
                </wp:positionV>
                <wp:extent cx="0" cy="320040"/>
                <wp:effectExtent l="14605" t="13970" r="13970" b="18415"/>
                <wp:wrapNone/>
                <wp:docPr id="138381016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D1D8" id="AutoShape 53" o:spid="_x0000_s1026" type="#_x0000_t32" style="position:absolute;margin-left:241.8pt;margin-top:1.05pt;width:0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" strokeweight="1.5pt"/>
            </w:pict>
          </mc:Fallback>
        </mc:AlternateContent>
      </w:r>
    </w:p>
    <w:p w:rsidR="004E7BA3" w:rsidRPr="00E05DEA" w:rsidRDefault="004E7BA3" w:rsidP="00F82A31">
      <w:pPr>
        <w:rPr>
          <w:sz w:val="28"/>
          <w:szCs w:val="28"/>
        </w:rPr>
      </w:pPr>
    </w:p>
    <w:p w:rsidR="00F82A31" w:rsidRPr="00E05DEA" w:rsidRDefault="00F82A31" w:rsidP="00F82A31">
      <w:pPr>
        <w:rPr>
          <w:sz w:val="28"/>
          <w:szCs w:val="28"/>
        </w:rPr>
      </w:pPr>
    </w:p>
    <w:p w:rsidR="00F82A31" w:rsidRPr="00E05DEA" w:rsidRDefault="004E7BA3" w:rsidP="004E7BA3">
      <w:pPr>
        <w:jc w:val="center"/>
        <w:rPr>
          <w:color w:val="000000" w:themeColor="text1"/>
          <w:sz w:val="28"/>
          <w:szCs w:val="28"/>
        </w:rPr>
      </w:pPr>
      <w:r w:rsidRPr="00E05DEA">
        <w:rPr>
          <w:color w:val="000000" w:themeColor="text1"/>
          <w:sz w:val="28"/>
          <w:szCs w:val="28"/>
        </w:rPr>
        <w:t>нет</w:t>
      </w:r>
    </w:p>
    <w:p w:rsidR="00F82A31" w:rsidRPr="00E05DEA" w:rsidRDefault="00B7612A" w:rsidP="004E7BA3">
      <w:pPr>
        <w:tabs>
          <w:tab w:val="center" w:pos="4154"/>
          <w:tab w:val="left" w:pos="4980"/>
        </w:tabs>
        <w:rPr>
          <w:color w:val="000000" w:themeColor="text1"/>
          <w:sz w:val="28"/>
          <w:szCs w:val="28"/>
        </w:rPr>
      </w:pP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144145</wp:posOffset>
                </wp:positionV>
                <wp:extent cx="1104900" cy="22225"/>
                <wp:effectExtent l="18415" t="10160" r="10160" b="15240"/>
                <wp:wrapNone/>
                <wp:docPr id="167847307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22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48534" id="AutoShape 48" o:spid="_x0000_s1026" type="#_x0000_t32" style="position:absolute;margin-left:189.6pt;margin-top:11.35pt;width:87pt;height: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" strokeweight="1.5pt"/>
            </w:pict>
          </mc:Fallback>
        </mc:AlternateContent>
      </w: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147320</wp:posOffset>
                </wp:positionV>
                <wp:extent cx="30480" cy="2407920"/>
                <wp:effectExtent l="18415" t="13335" r="17780" b="17145"/>
                <wp:wrapNone/>
                <wp:docPr id="26559978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24079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28947" id="AutoShape 56" o:spid="_x0000_s1026" type="#_x0000_t32" style="position:absolute;margin-left:276.6pt;margin-top:11.6pt;width:2.4pt;height:18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" strokeweight="1.5pt"/>
            </w:pict>
          </mc:Fallback>
        </mc:AlternateContent>
      </w:r>
      <w:r w:rsidR="004E7BA3" w:rsidRPr="00E05DEA">
        <w:rPr>
          <w:color w:val="000000" w:themeColor="text1"/>
          <w:sz w:val="28"/>
          <w:szCs w:val="28"/>
        </w:rPr>
        <w:tab/>
      </w:r>
      <w:r w:rsidR="004E7BA3" w:rsidRPr="00E05DEA">
        <w:rPr>
          <w:color w:val="000000" w:themeColor="text1"/>
          <w:sz w:val="28"/>
          <w:szCs w:val="28"/>
        </w:rPr>
        <w:tab/>
      </w:r>
    </w:p>
    <w:p w:rsidR="00F82A31" w:rsidRPr="00E05DEA" w:rsidRDefault="00F82A31" w:rsidP="00F82A31">
      <w:pPr>
        <w:rPr>
          <w:color w:val="000000" w:themeColor="text1"/>
          <w:sz w:val="28"/>
          <w:szCs w:val="28"/>
        </w:rPr>
      </w:pPr>
    </w:p>
    <w:p w:rsidR="00F82A31" w:rsidRPr="00E05DEA" w:rsidRDefault="00B7612A" w:rsidP="00F82A31">
      <w:pPr>
        <w:rPr>
          <w:color w:val="000000" w:themeColor="text1"/>
          <w:sz w:val="28"/>
          <w:szCs w:val="28"/>
        </w:rPr>
      </w:pP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</wp:posOffset>
                </wp:positionV>
                <wp:extent cx="15240" cy="742315"/>
                <wp:effectExtent l="10795" t="15875" r="12065" b="13335"/>
                <wp:wrapNone/>
                <wp:docPr id="172529246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7423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ADA4C" id="AutoShape 49" o:spid="_x0000_s1026" type="#_x0000_t32" style="position:absolute;margin-left:120pt;margin-top:8.1pt;width:1.2pt;height:5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" strokeweight="1.5pt"/>
            </w:pict>
          </mc:Fallback>
        </mc:AlternateContent>
      </w:r>
    </w:p>
    <w:p w:rsidR="00F82A31" w:rsidRPr="00E05DEA" w:rsidRDefault="00F82A31" w:rsidP="00F82A31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E05DEA">
        <w:rPr>
          <w:color w:val="000000" w:themeColor="text1"/>
          <w:sz w:val="28"/>
          <w:szCs w:val="28"/>
        </w:rPr>
        <w:tab/>
      </w:r>
    </w:p>
    <w:p w:rsidR="00F82A31" w:rsidRPr="00E05DEA" w:rsidRDefault="00B7612A" w:rsidP="00F82A31">
      <w:pPr>
        <w:tabs>
          <w:tab w:val="left" w:pos="2724"/>
        </w:tabs>
        <w:rPr>
          <w:color w:val="000000" w:themeColor="text1"/>
          <w:sz w:val="28"/>
          <w:szCs w:val="28"/>
        </w:rPr>
      </w:pP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3689985</wp:posOffset>
                </wp:positionV>
                <wp:extent cx="1632585" cy="381000"/>
                <wp:effectExtent l="10795" t="11430" r="13970" b="7620"/>
                <wp:wrapNone/>
                <wp:docPr id="199335592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381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9B" w:rsidRDefault="00BE669B" w:rsidP="00BE669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BE669B" w:rsidRPr="00BE669B" w:rsidRDefault="00BE66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62" o:spid="_x0000_s1030" type="#_x0000_t116" style="position:absolute;margin-left:57pt;margin-top:290.55pt;width:128.5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" strokeweight="1pt">
                <v:textbox>
                  <w:txbxContent>
                    <w:p w:rsidR="00BE669B" w:rsidRDefault="00BE669B" w:rsidP="00BE669B">
                      <w:pPr>
                        <w:jc w:val="center"/>
                      </w:pPr>
                      <w:r>
                        <w:t>Конец</w:t>
                      </w:r>
                    </w:p>
                    <w:p w:rsidR="00BE669B" w:rsidRPr="00BE669B" w:rsidRDefault="00BE669B"/>
                  </w:txbxContent>
                </v:textbox>
              </v:shape>
            </w:pict>
          </mc:Fallback>
        </mc:AlternateContent>
      </w: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3263265</wp:posOffset>
                </wp:positionV>
                <wp:extent cx="7620" cy="434340"/>
                <wp:effectExtent l="13335" t="13335" r="17145" b="9525"/>
                <wp:wrapNone/>
                <wp:docPr id="211728428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1A2B" id="AutoShape 61" o:spid="_x0000_s1026" type="#_x0000_t32" style="position:absolute;margin-left:124.7pt;margin-top:256.95pt;width:.6pt;height:34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" strokeweight="1.5pt"/>
            </w:pict>
          </mc:Fallback>
        </mc:AlternateContent>
      </w: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2790825</wp:posOffset>
                </wp:positionV>
                <wp:extent cx="1837690" cy="472440"/>
                <wp:effectExtent l="24765" t="7620" r="23495" b="15240"/>
                <wp:wrapNone/>
                <wp:docPr id="8270033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690" cy="4724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9B" w:rsidRPr="00BE669B" w:rsidRDefault="00BE669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669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Вывод(</w:t>
                            </w:r>
                            <w:r w:rsidRPr="00BE669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max*min)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60" o:spid="_x0000_s1031" type="#_x0000_t111" style="position:absolute;margin-left:49.85pt;margin-top:219.75pt;width:144.7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" strokeweight="1pt">
                <v:textbox>
                  <w:txbxContent>
                    <w:p w:rsidR="00BE669B" w:rsidRPr="00BE669B" w:rsidRDefault="00BE669B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E669B">
                        <w:rPr>
                          <w:b/>
                          <w:bCs/>
                          <w:sz w:val="20"/>
                          <w:szCs w:val="20"/>
                        </w:rPr>
                        <w:t>Вывод(</w:t>
                      </w:r>
                      <w:r w:rsidRPr="00BE669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max*min)</w:t>
                      </w:r>
                    </w:p>
                  </w:txbxContent>
                </v:textbox>
              </v:shape>
            </w:pict>
          </mc:Fallback>
        </mc:AlternateContent>
      </w: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961390</wp:posOffset>
                </wp:positionV>
                <wp:extent cx="59690" cy="1814195"/>
                <wp:effectExtent l="18415" t="16510" r="17145" b="17145"/>
                <wp:wrapNone/>
                <wp:docPr id="16050491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" cy="18141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2353B" id="AutoShape 58" o:spid="_x0000_s1026" type="#_x0000_t32" style="position:absolute;margin-left:121.35pt;margin-top:75.7pt;width:4.7pt;height:14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" strokeweight="1.5pt"/>
            </w:pict>
          </mc:Fallback>
        </mc:AlternateContent>
      </w: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1754505</wp:posOffset>
                </wp:positionV>
                <wp:extent cx="1967230" cy="38100"/>
                <wp:effectExtent l="17145" t="9525" r="15875" b="9525"/>
                <wp:wrapNone/>
                <wp:docPr id="128477238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7230" cy="381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0B21D" id="AutoShape 57" o:spid="_x0000_s1026" type="#_x0000_t32" style="position:absolute;margin-left:123.5pt;margin-top:138.15pt;width:154.9pt;height: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" strokeweight="1.5pt"/>
            </w:pict>
          </mc:Fallback>
        </mc:AlternateContent>
      </w:r>
      <w:r w:rsidRPr="00E05DE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421640</wp:posOffset>
                </wp:positionV>
                <wp:extent cx="1619885" cy="539750"/>
                <wp:effectExtent l="14605" t="10160" r="13335" b="12065"/>
                <wp:wrapNone/>
                <wp:docPr id="107882235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539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9B" w:rsidRPr="00BE669B" w:rsidRDefault="00BE669B" w:rsidP="00BE66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Min :=z</w:t>
                            </w:r>
                            <w:r w:rsidR="003D39C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32" type="#_x0000_t109" style="position:absolute;margin-left:55.05pt;margin-top:33.2pt;width:127.5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" strokeweight="1pt">
                <v:textbox>
                  <w:txbxContent>
                    <w:p w:rsidR="00BE669B" w:rsidRPr="00BE669B" w:rsidRDefault="00BE669B" w:rsidP="00BE66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Min :=z</w:t>
                      </w:r>
                      <w:r w:rsidR="003D39C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82A31" w:rsidRPr="00E05DEA">
        <w:rPr>
          <w:color w:val="000000" w:themeColor="text1"/>
          <w:sz w:val="28"/>
          <w:szCs w:val="28"/>
        </w:rPr>
        <w:tab/>
        <w:t>да</w:t>
      </w:r>
    </w:p>
    <w:p w:rsidR="00184645" w:rsidRPr="00E05DEA" w:rsidRDefault="00184645" w:rsidP="00184645">
      <w:pPr>
        <w:rPr>
          <w:sz w:val="28"/>
          <w:szCs w:val="28"/>
        </w:rPr>
      </w:pPr>
    </w:p>
    <w:p w:rsidR="00184645" w:rsidRPr="00E05DEA" w:rsidRDefault="00184645" w:rsidP="00184645">
      <w:pPr>
        <w:rPr>
          <w:sz w:val="28"/>
          <w:szCs w:val="28"/>
        </w:rPr>
      </w:pPr>
    </w:p>
    <w:p w:rsidR="00184645" w:rsidRPr="00E05DEA" w:rsidRDefault="00184645" w:rsidP="00184645">
      <w:pPr>
        <w:rPr>
          <w:color w:val="000000" w:themeColor="text1"/>
          <w:sz w:val="28"/>
          <w:szCs w:val="28"/>
        </w:rPr>
      </w:pPr>
    </w:p>
    <w:p w:rsidR="0082093B" w:rsidRPr="00E05DEA" w:rsidRDefault="00184645" w:rsidP="00184645">
      <w:pPr>
        <w:tabs>
          <w:tab w:val="left" w:pos="1320"/>
        </w:tabs>
        <w:rPr>
          <w:sz w:val="28"/>
          <w:szCs w:val="28"/>
        </w:rPr>
      </w:pPr>
      <w:r w:rsidRPr="00E05DEA">
        <w:rPr>
          <w:sz w:val="28"/>
          <w:szCs w:val="28"/>
        </w:rPr>
        <w:tab/>
      </w:r>
    </w:p>
    <w:p w:rsidR="00184645" w:rsidRPr="0082093B" w:rsidRDefault="0082093B" w:rsidP="0082093B">
      <w:pPr>
        <w:tabs>
          <w:tab w:val="left" w:pos="1320"/>
        </w:tabs>
        <w:jc w:val="right"/>
        <w:rPr>
          <w:sz w:val="36"/>
          <w:szCs w:val="36"/>
        </w:rPr>
      </w:pPr>
      <w:r w:rsidRPr="0082093B">
        <w:rPr>
          <w:sz w:val="52"/>
          <w:szCs w:val="52"/>
        </w:rPr>
        <w:br w:type="page"/>
      </w:r>
      <w:r>
        <w:rPr>
          <w:sz w:val="52"/>
          <w:szCs w:val="52"/>
        </w:rPr>
        <w:lastRenderedPageBreak/>
        <w:t xml:space="preserve">                          </w:t>
      </w:r>
      <w:r w:rsidRPr="0082093B">
        <w:rPr>
          <w:sz w:val="36"/>
          <w:szCs w:val="36"/>
        </w:rPr>
        <w:t>Отчёт                                  Сойчик Е.А ИС2</w:t>
      </w:r>
    </w:p>
    <w:p w:rsidR="0082093B" w:rsidRPr="0082093B" w:rsidRDefault="0082093B" w:rsidP="0082093B">
      <w:pPr>
        <w:tabs>
          <w:tab w:val="left" w:pos="1320"/>
        </w:tabs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82093B">
        <w:rPr>
          <w:sz w:val="36"/>
          <w:szCs w:val="36"/>
        </w:rPr>
        <w:t xml:space="preserve">  </w:t>
      </w:r>
      <w:r w:rsidR="00EF5117">
        <w:rPr>
          <w:sz w:val="36"/>
          <w:szCs w:val="36"/>
        </w:rPr>
        <w:t xml:space="preserve">     </w:t>
      </w:r>
      <w:r w:rsidRPr="0082093B">
        <w:rPr>
          <w:sz w:val="36"/>
          <w:szCs w:val="36"/>
        </w:rPr>
        <w:t xml:space="preserve">  2 Лабараторная ОАИП</w:t>
      </w:r>
    </w:p>
    <w:p w:rsidR="0082093B" w:rsidRPr="00EF5117" w:rsidRDefault="00EF5117" w:rsidP="0082093B">
      <w:pPr>
        <w:tabs>
          <w:tab w:val="left" w:pos="1320"/>
        </w:tabs>
        <w:rPr>
          <w:sz w:val="36"/>
          <w:szCs w:val="36"/>
        </w:rPr>
      </w:pPr>
      <w:r w:rsidRPr="00EF5117">
        <w:rPr>
          <w:sz w:val="36"/>
          <w:szCs w:val="36"/>
        </w:rPr>
        <w:t>&lt;</w:t>
      </w:r>
      <w:r>
        <w:rPr>
          <w:sz w:val="36"/>
          <w:szCs w:val="36"/>
        </w:rPr>
        <w:t>Пояснения чтобы сделать блок схему в ворде создаем тип документа блок схемы для удобного и быстрого составления</w:t>
      </w:r>
      <w:r w:rsidRPr="00EF5117">
        <w:rPr>
          <w:sz w:val="36"/>
          <w:szCs w:val="36"/>
        </w:rPr>
        <w:t>/&gt;</w:t>
      </w:r>
    </w:p>
    <w:p w:rsidR="00EF5117" w:rsidRDefault="00EF5117" w:rsidP="0082093B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Для чего нужны блок схемы-блок схемы нужны для обяснения сложных процессов в программировании по задаче мне нужно было найти что максимально </w:t>
      </w:r>
      <w:r>
        <w:rPr>
          <w:sz w:val="36"/>
          <w:szCs w:val="36"/>
          <w:lang w:val="en-US"/>
        </w:rPr>
        <w:t>x</w:t>
      </w:r>
      <w:r w:rsidRPr="00EF5117">
        <w:rPr>
          <w:sz w:val="36"/>
          <w:szCs w:val="36"/>
        </w:rPr>
        <w:t>,</w:t>
      </w:r>
      <w:r>
        <w:rPr>
          <w:sz w:val="36"/>
          <w:szCs w:val="36"/>
          <w:lang w:val="en-US"/>
        </w:rPr>
        <w:t>y</w:t>
      </w:r>
      <w:r w:rsidRPr="00EF5117">
        <w:rPr>
          <w:sz w:val="36"/>
          <w:szCs w:val="36"/>
        </w:rPr>
        <w:t>,</w:t>
      </w:r>
      <w:r>
        <w:rPr>
          <w:sz w:val="36"/>
          <w:szCs w:val="36"/>
          <w:lang w:val="en-US"/>
        </w:rPr>
        <w:t>z</w:t>
      </w:r>
      <w:r w:rsidRPr="00EF5117">
        <w:rPr>
          <w:sz w:val="36"/>
          <w:szCs w:val="36"/>
        </w:rPr>
        <w:t xml:space="preserve"> </w:t>
      </w:r>
      <w:r>
        <w:rPr>
          <w:sz w:val="36"/>
          <w:szCs w:val="36"/>
        </w:rPr>
        <w:t>для этого можно воспользоваться либо примерами из пособия либо написать простой код в с++ и по нему строить цепочки</w:t>
      </w:r>
    </w:p>
    <w:p w:rsidR="00EF5117" w:rsidRDefault="00EF5117" w:rsidP="0082093B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Типы блоков которые были использованны выше</w:t>
      </w:r>
      <w:r w:rsidRPr="00EF5117">
        <w:rPr>
          <w:noProof/>
        </w:rPr>
        <w:t xml:space="preserve"> </w:t>
      </w:r>
      <w:r w:rsidRPr="00EF5117">
        <w:rPr>
          <w:noProof/>
          <w:sz w:val="36"/>
          <w:szCs w:val="36"/>
        </w:rPr>
        <w:drawing>
          <wp:inline distT="0" distB="0" distL="0" distR="0" wp14:anchorId="02DDBF54" wp14:editId="4BE8AA21">
            <wp:extent cx="7769860" cy="1779905"/>
            <wp:effectExtent l="0" t="0" r="0" b="0"/>
            <wp:docPr id="109555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58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EF5117" w:rsidRDefault="00EF5117" w:rsidP="0082093B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Начинаем с блока начала </w:t>
      </w:r>
      <w:r w:rsidRPr="00EF5117">
        <w:rPr>
          <w:noProof/>
          <w:sz w:val="36"/>
          <w:szCs w:val="36"/>
        </w:rPr>
        <w:drawing>
          <wp:inline distT="0" distB="0" distL="0" distR="0" wp14:anchorId="4DAF8C85" wp14:editId="612FC073">
            <wp:extent cx="1805940" cy="690169"/>
            <wp:effectExtent l="0" t="0" r="0" b="0"/>
            <wp:docPr id="759432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8665" cy="6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17" w:rsidRDefault="00EF5117" w:rsidP="0082093B">
      <w:pPr>
        <w:tabs>
          <w:tab w:val="left" w:pos="1320"/>
        </w:tabs>
        <w:rPr>
          <w:noProof/>
        </w:rPr>
      </w:pPr>
      <w:r>
        <w:rPr>
          <w:sz w:val="36"/>
          <w:szCs w:val="36"/>
        </w:rPr>
        <w:t>После него идет блок куда мы вставляем все данные для решения</w:t>
      </w:r>
      <w:r w:rsidRPr="00EF5117">
        <w:rPr>
          <w:noProof/>
        </w:rPr>
        <w:t xml:space="preserve"> </w:t>
      </w:r>
      <w:r w:rsidRPr="00EF5117">
        <w:rPr>
          <w:noProof/>
          <w:sz w:val="36"/>
          <w:szCs w:val="36"/>
        </w:rPr>
        <w:drawing>
          <wp:inline distT="0" distB="0" distL="0" distR="0" wp14:anchorId="685FC231" wp14:editId="56FEE3A9">
            <wp:extent cx="1531620" cy="512319"/>
            <wp:effectExtent l="0" t="0" r="0" b="0"/>
            <wp:docPr id="210882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3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3858" cy="5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А также выводим данные </w:t>
      </w:r>
      <w:r w:rsidRPr="00EF5117">
        <w:rPr>
          <w:noProof/>
        </w:rPr>
        <w:drawing>
          <wp:inline distT="0" distB="0" distL="0" distR="0" wp14:anchorId="329E2855" wp14:editId="44549BE5">
            <wp:extent cx="1447800" cy="655088"/>
            <wp:effectExtent l="0" t="0" r="0" b="0"/>
            <wp:docPr id="150230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00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565" cy="6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17" w:rsidRDefault="00EF5117" w:rsidP="0082093B">
      <w:pPr>
        <w:tabs>
          <w:tab w:val="left" w:pos="1320"/>
        </w:tabs>
        <w:rPr>
          <w:noProof/>
        </w:rPr>
      </w:pPr>
      <w:r>
        <w:rPr>
          <w:noProof/>
        </w:rPr>
        <w:t>Далее идут блоки вычесления и условные блоки в которых есть выбор например да нет</w:t>
      </w:r>
    </w:p>
    <w:p w:rsidR="00EF5117" w:rsidRDefault="00EF5117" w:rsidP="0082093B">
      <w:pPr>
        <w:tabs>
          <w:tab w:val="left" w:pos="1320"/>
        </w:tabs>
        <w:rPr>
          <w:noProof/>
        </w:rPr>
      </w:pPr>
      <w:r>
        <w:rPr>
          <w:noProof/>
        </w:rPr>
        <w:t xml:space="preserve">Вычисление </w:t>
      </w:r>
      <w:r w:rsidRPr="00EF5117">
        <w:rPr>
          <w:noProof/>
        </w:rPr>
        <w:drawing>
          <wp:inline distT="0" distB="0" distL="0" distR="0" wp14:anchorId="44A2655A" wp14:editId="7E4CB2AA">
            <wp:extent cx="1295400" cy="516248"/>
            <wp:effectExtent l="0" t="0" r="0" b="0"/>
            <wp:docPr id="817709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09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1284" cy="5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Условные блоки</w:t>
      </w:r>
      <w:r w:rsidRPr="00EF5117">
        <w:rPr>
          <w:noProof/>
        </w:rPr>
        <w:t xml:space="preserve"> </w:t>
      </w:r>
      <w:r w:rsidRPr="00EF5117">
        <w:rPr>
          <w:noProof/>
        </w:rPr>
        <w:drawing>
          <wp:inline distT="0" distB="0" distL="0" distR="0" wp14:anchorId="57AA3505" wp14:editId="35FE9EBB">
            <wp:extent cx="1292928" cy="556260"/>
            <wp:effectExtent l="0" t="0" r="0" b="0"/>
            <wp:docPr id="21547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8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4946" cy="5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17" w:rsidRDefault="00EF5117" w:rsidP="0082093B">
      <w:pPr>
        <w:tabs>
          <w:tab w:val="left" w:pos="1320"/>
        </w:tabs>
        <w:rPr>
          <w:noProof/>
        </w:rPr>
      </w:pPr>
      <w:r>
        <w:rPr>
          <w:noProof/>
        </w:rPr>
        <w:t>А дальше для решение напримере кода</w:t>
      </w:r>
    </w:p>
    <w:p w:rsidR="00EF5117" w:rsidRDefault="00EF5117" w:rsidP="0082093B">
      <w:pPr>
        <w:tabs>
          <w:tab w:val="left" w:pos="1320"/>
        </w:tabs>
        <w:rPr>
          <w:b/>
          <w:iCs/>
          <w:sz w:val="36"/>
          <w:szCs w:val="36"/>
        </w:rPr>
      </w:pPr>
      <w:r w:rsidRPr="00EF5117">
        <w:rPr>
          <w:sz w:val="36"/>
          <w:szCs w:val="36"/>
        </w:rPr>
        <w:t>Даны действительные числа </w:t>
      </w:r>
      <w:r w:rsidRPr="00EF5117">
        <w:rPr>
          <w:b/>
          <w:iCs/>
          <w:sz w:val="36"/>
          <w:szCs w:val="36"/>
        </w:rPr>
        <w:t>x, y, z</w:t>
      </w:r>
      <w:r w:rsidRPr="00EF5117">
        <w:rPr>
          <w:sz w:val="36"/>
          <w:szCs w:val="36"/>
        </w:rPr>
        <w:t>. Вычислить </w:t>
      </w:r>
      <w:r w:rsidRPr="00EF5117">
        <w:rPr>
          <w:b/>
          <w:iCs/>
          <w:sz w:val="36"/>
          <w:szCs w:val="36"/>
        </w:rPr>
        <w:t>max(x, y, z) * min(xy, yz, zx).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var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       x, y, z, max, min: Double;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begin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       Read (x, y, z);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       if x &gt; y then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               max := x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       else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               max := y;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  <w:lang w:val="en-US"/>
        </w:rPr>
      </w:pPr>
      <w:r w:rsidRPr="00EF5117">
        <w:rPr>
          <w:sz w:val="36"/>
          <w:szCs w:val="36"/>
          <w:lang w:val="en-US"/>
        </w:rPr>
        <w:t>       if z &gt; max then</w:t>
      </w:r>
    </w:p>
    <w:p w:rsidR="00EF5117" w:rsidRPr="00EF5117" w:rsidRDefault="00EF5117" w:rsidP="00EF5117">
      <w:pPr>
        <w:tabs>
          <w:tab w:val="left" w:pos="1320"/>
        </w:tabs>
        <w:rPr>
          <w:sz w:val="36"/>
          <w:szCs w:val="36"/>
        </w:rPr>
      </w:pPr>
      <w:r w:rsidRPr="00EF5117">
        <w:rPr>
          <w:sz w:val="36"/>
          <w:szCs w:val="36"/>
          <w:lang w:val="en-US"/>
        </w:rPr>
        <w:t>               </w:t>
      </w:r>
      <w:r w:rsidRPr="00EF5117">
        <w:rPr>
          <w:sz w:val="36"/>
          <w:szCs w:val="36"/>
        </w:rPr>
        <w:t>max := z;</w:t>
      </w:r>
    </w:p>
    <w:p w:rsidR="00EF5117" w:rsidRDefault="00EF5117" w:rsidP="0082093B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делаем все варианты решения и записываем в виде блок схемы так же и с минимальным </w:t>
      </w:r>
      <w:r>
        <w:rPr>
          <w:sz w:val="36"/>
          <w:szCs w:val="36"/>
          <w:lang w:val="en-US"/>
        </w:rPr>
        <w:t>xy</w:t>
      </w:r>
      <w:r w:rsidRPr="00EF511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zx</w:t>
      </w:r>
      <w:r w:rsidRPr="00EF511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zy</w:t>
      </w:r>
      <w:r w:rsidRPr="00EF5117">
        <w:rPr>
          <w:sz w:val="36"/>
          <w:szCs w:val="36"/>
        </w:rPr>
        <w:t xml:space="preserve"> </w:t>
      </w:r>
      <w:r>
        <w:rPr>
          <w:sz w:val="36"/>
          <w:szCs w:val="36"/>
        </w:rPr>
        <w:t>просто перебираем все варианты</w:t>
      </w:r>
    </w:p>
    <w:p w:rsidR="007E2B15" w:rsidRDefault="005E1032" w:rsidP="0082093B">
      <w:pPr>
        <w:tabs>
          <w:tab w:val="left" w:pos="1320"/>
        </w:tabs>
        <w:rPr>
          <w:sz w:val="36"/>
          <w:szCs w:val="36"/>
        </w:rPr>
      </w:pPr>
      <w:r w:rsidRPr="005E1032">
        <w:rPr>
          <w:sz w:val="36"/>
          <w:szCs w:val="36"/>
        </w:rPr>
        <w:drawing>
          <wp:inline distT="0" distB="0" distL="0" distR="0" wp14:anchorId="357B586B" wp14:editId="2A80635E">
            <wp:extent cx="7769860" cy="7782560"/>
            <wp:effectExtent l="0" t="0" r="2540" b="8890"/>
            <wp:docPr id="807785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5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6" w:rsidRDefault="00416266" w:rsidP="0082093B">
      <w:pPr>
        <w:tabs>
          <w:tab w:val="left" w:pos="1320"/>
        </w:tabs>
        <w:rPr>
          <w:sz w:val="36"/>
          <w:szCs w:val="36"/>
        </w:rPr>
      </w:pPr>
    </w:p>
    <w:p w:rsidR="00416266" w:rsidRDefault="00416266" w:rsidP="0082093B">
      <w:pPr>
        <w:tabs>
          <w:tab w:val="left" w:pos="1320"/>
        </w:tabs>
        <w:rPr>
          <w:sz w:val="36"/>
          <w:szCs w:val="36"/>
        </w:rPr>
      </w:pPr>
      <w:r w:rsidRPr="00416266">
        <w:rPr>
          <w:noProof/>
          <w:sz w:val="36"/>
          <w:szCs w:val="36"/>
        </w:rPr>
        <w:lastRenderedPageBreak/>
        <w:drawing>
          <wp:inline distT="0" distB="0" distL="0" distR="0" wp14:anchorId="176510A5" wp14:editId="3E1C8876">
            <wp:extent cx="7769860" cy="6892925"/>
            <wp:effectExtent l="0" t="0" r="0" b="0"/>
            <wp:docPr id="427400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005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66" w:rsidRPr="003D39C2" w:rsidRDefault="00416266" w:rsidP="0082093B">
      <w:pPr>
        <w:tabs>
          <w:tab w:val="left" w:pos="1320"/>
        </w:tabs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BCCEEA4" wp14:editId="13395FA4">
            <wp:extent cx="3991532" cy="7544853"/>
            <wp:effectExtent l="0" t="0" r="9525" b="0"/>
            <wp:docPr id="1193661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14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66" w:rsidRPr="003D39C2" w:rsidSect="00BE669B">
      <w:footerReference w:type="default" r:id="rId21"/>
      <w:pgSz w:w="22680" w:h="22680" w:code="9"/>
      <w:pgMar w:top="0" w:right="5222" w:bottom="6838" w:left="522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7DE8" w:rsidRDefault="004C7DE8" w:rsidP="00F46ECD">
      <w:r>
        <w:separator/>
      </w:r>
    </w:p>
  </w:endnote>
  <w:endnote w:type="continuationSeparator" w:id="0">
    <w:p w:rsidR="004C7DE8" w:rsidRDefault="004C7DE8" w:rsidP="00F4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2093B" w:rsidRDefault="008209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7DE8" w:rsidRDefault="004C7DE8" w:rsidP="00F46ECD">
      <w:r>
        <w:separator/>
      </w:r>
    </w:p>
  </w:footnote>
  <w:footnote w:type="continuationSeparator" w:id="0">
    <w:p w:rsidR="004C7DE8" w:rsidRDefault="004C7DE8" w:rsidP="00F46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07260"/>
    <w:multiLevelType w:val="hybridMultilevel"/>
    <w:tmpl w:val="1BC4B856"/>
    <w:lvl w:ilvl="0" w:tplc="99D4EF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56811"/>
    <w:multiLevelType w:val="hybridMultilevel"/>
    <w:tmpl w:val="C4AA2E88"/>
    <w:lvl w:ilvl="0" w:tplc="99D4EF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550018">
    <w:abstractNumId w:val="0"/>
  </w:num>
  <w:num w:numId="2" w16cid:durableId="2204867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3752912">
    <w:abstractNumId w:val="1"/>
  </w:num>
  <w:num w:numId="4" w16cid:durableId="123740369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ignoreMixedContent/>
  <w:alwaysShowPlaceholderTex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39"/>
    <w:rsid w:val="000969EC"/>
    <w:rsid w:val="00132E02"/>
    <w:rsid w:val="00184645"/>
    <w:rsid w:val="002706DB"/>
    <w:rsid w:val="00314866"/>
    <w:rsid w:val="003D39C2"/>
    <w:rsid w:val="003F3771"/>
    <w:rsid w:val="00416266"/>
    <w:rsid w:val="00482907"/>
    <w:rsid w:val="004A2726"/>
    <w:rsid w:val="004C7DE8"/>
    <w:rsid w:val="004E7BA3"/>
    <w:rsid w:val="005E1032"/>
    <w:rsid w:val="006600BB"/>
    <w:rsid w:val="00660CF2"/>
    <w:rsid w:val="0066264C"/>
    <w:rsid w:val="007E2B15"/>
    <w:rsid w:val="00803EF6"/>
    <w:rsid w:val="0082093B"/>
    <w:rsid w:val="00877D39"/>
    <w:rsid w:val="00AB069E"/>
    <w:rsid w:val="00AB567D"/>
    <w:rsid w:val="00AD00B9"/>
    <w:rsid w:val="00B27CF4"/>
    <w:rsid w:val="00B31956"/>
    <w:rsid w:val="00B7612A"/>
    <w:rsid w:val="00BE669B"/>
    <w:rsid w:val="00C9764B"/>
    <w:rsid w:val="00CF25AE"/>
    <w:rsid w:val="00D631EB"/>
    <w:rsid w:val="00DA50D3"/>
    <w:rsid w:val="00DB1B53"/>
    <w:rsid w:val="00DD0DF0"/>
    <w:rsid w:val="00DF598C"/>
    <w:rsid w:val="00E05DEA"/>
    <w:rsid w:val="00EF5117"/>
    <w:rsid w:val="00F46ECD"/>
    <w:rsid w:val="00F8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92D59F83-E708-4E61-AD3A-875BCF55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pacing w:before="120" w:after="120"/>
      <w:outlineLvl w:val="0"/>
    </w:pPr>
    <w:rPr>
      <w:rFonts w:ascii="Arial" w:hAnsi="Arial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eastAsia="MS Mincho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lt1">
    <w:name w:val="lt1"/>
    <w:basedOn w:val="a"/>
    <w:pPr>
      <w:spacing w:before="100" w:beforeAutospacing="1" w:after="100" w:afterAutospacing="1"/>
    </w:pPr>
    <w:rPr>
      <w:rFonts w:eastAsia="MS Mincho"/>
      <w:lang w:bidi="ru-RU"/>
    </w:rPr>
  </w:style>
  <w:style w:type="paragraph" w:styleId="a5">
    <w:name w:val="header"/>
    <w:basedOn w:val="a"/>
    <w:link w:val="a6"/>
    <w:rsid w:val="00F46E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46ECD"/>
    <w:rPr>
      <w:sz w:val="24"/>
      <w:szCs w:val="24"/>
      <w:lang w:val="ru-RU" w:eastAsia="ru-RU"/>
    </w:rPr>
  </w:style>
  <w:style w:type="paragraph" w:styleId="a7">
    <w:name w:val="footer"/>
    <w:basedOn w:val="a"/>
    <w:link w:val="a8"/>
    <w:rsid w:val="00F46E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46E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Templates\&#1043;&#1083;&#1086;&#1073;&#1072;&#1083;&#1100;&#1085;&#1086;&#1077;%20&#1091;&#1087;&#1088;&#1072;&#1074;&#1083;&#1077;&#1085;&#1080;&#1077;%20&#1082;&#1072;&#1095;&#1077;&#1089;&#1090;&#1074;&#1086;&#1084;%20(&#1073;&#1083;&#1086;&#1082;-&#1089;&#1093;&#1077;&#1084;&#1072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d035d7d-02e5-4a00-8b62-9a556aabc7b5">false</MarketSpecific>
    <ApprovalStatus xmlns="9d035d7d-02e5-4a00-8b62-9a556aabc7b5">InProgress</ApprovalStatus>
    <LocComments xmlns="9d035d7d-02e5-4a00-8b62-9a556aabc7b5" xsi:nil="true"/>
    <DirectSourceMarket xmlns="9d035d7d-02e5-4a00-8b62-9a556aabc7b5">english</DirectSourceMarket>
    <ThumbnailAssetId xmlns="9d035d7d-02e5-4a00-8b62-9a556aabc7b5" xsi:nil="true"/>
    <PrimaryImageGen xmlns="9d035d7d-02e5-4a00-8b62-9a556aabc7b5">false</PrimaryImageGen>
    <LegacyData xmlns="9d035d7d-02e5-4a00-8b62-9a556aabc7b5" xsi:nil="true"/>
    <TPFriendlyName xmlns="9d035d7d-02e5-4a00-8b62-9a556aabc7b5" xsi:nil="true"/>
    <NumericId xmlns="9d035d7d-02e5-4a00-8b62-9a556aabc7b5" xsi:nil="true"/>
    <LocRecommendedHandoff xmlns="9d035d7d-02e5-4a00-8b62-9a556aabc7b5" xsi:nil="true"/>
    <BlockPublish xmlns="9d035d7d-02e5-4a00-8b62-9a556aabc7b5">false</BlockPublish>
    <BusinessGroup xmlns="9d035d7d-02e5-4a00-8b62-9a556aabc7b5" xsi:nil="true"/>
    <OpenTemplate xmlns="9d035d7d-02e5-4a00-8b62-9a556aabc7b5">false</OpenTemplate>
    <SourceTitle xmlns="9d035d7d-02e5-4a00-8b62-9a556aabc7b5">Six Sigma TQM flowchart sample</SourceTitle>
    <APEditor xmlns="9d035d7d-02e5-4a00-8b62-9a556aabc7b5">
      <UserInfo>
        <DisplayName/>
        <AccountId xsi:nil="true"/>
        <AccountType/>
      </UserInfo>
    </APEditor>
    <UALocComments xmlns="9d035d7d-02e5-4a00-8b62-9a556aabc7b5">2007 Template UpLeveling Do Not HandOff</UALocComments>
    <IntlLangReviewDate xmlns="9d035d7d-02e5-4a00-8b62-9a556aabc7b5" xsi:nil="true"/>
    <PublishStatusLookup xmlns="9d035d7d-02e5-4a00-8b62-9a556aabc7b5">
      <Value>431523</Value>
      <Value>431566</Value>
    </PublishStatusLookup>
    <ParentAssetId xmlns="9d035d7d-02e5-4a00-8b62-9a556aabc7b5" xsi:nil="true"/>
    <FeatureTagsTaxHTField0 xmlns="9d035d7d-02e5-4a00-8b62-9a556aabc7b5">
      <Terms xmlns="http://schemas.microsoft.com/office/infopath/2007/PartnerControls"/>
    </FeatureTagsTaxHTField0>
    <MachineTranslated xmlns="9d035d7d-02e5-4a00-8b62-9a556aabc7b5">false</MachineTranslated>
    <Providers xmlns="9d035d7d-02e5-4a00-8b62-9a556aabc7b5" xsi:nil="true"/>
    <OriginalSourceMarket xmlns="9d035d7d-02e5-4a00-8b62-9a556aabc7b5">english</OriginalSourceMarket>
    <APDescription xmlns="9d035d7d-02e5-4a00-8b62-9a556aabc7b5" xsi:nil="true"/>
    <ContentItem xmlns="9d035d7d-02e5-4a00-8b62-9a556aabc7b5" xsi:nil="true"/>
    <ClipArtFilename xmlns="9d035d7d-02e5-4a00-8b62-9a556aabc7b5" xsi:nil="true"/>
    <TPInstallLocation xmlns="9d035d7d-02e5-4a00-8b62-9a556aabc7b5" xsi:nil="true"/>
    <TimesCloned xmlns="9d035d7d-02e5-4a00-8b62-9a556aabc7b5" xsi:nil="true"/>
    <PublishTargets xmlns="9d035d7d-02e5-4a00-8b62-9a556aabc7b5">OfficeOnlineVNext,OfficeOnline</PublishTargets>
    <AcquiredFrom xmlns="9d035d7d-02e5-4a00-8b62-9a556aabc7b5">Internal MS</AcquiredFrom>
    <AssetStart xmlns="9d035d7d-02e5-4a00-8b62-9a556aabc7b5">2011-12-16T18:45:00+00:00</AssetStart>
    <FriendlyTitle xmlns="9d035d7d-02e5-4a00-8b62-9a556aabc7b5" xsi:nil="true"/>
    <Provider xmlns="9d035d7d-02e5-4a00-8b62-9a556aabc7b5" xsi:nil="true"/>
    <LastHandOff xmlns="9d035d7d-02e5-4a00-8b62-9a556aabc7b5" xsi:nil="true"/>
    <Manager xmlns="9d035d7d-02e5-4a00-8b62-9a556aabc7b5" xsi:nil="true"/>
    <UALocRecommendation xmlns="9d035d7d-02e5-4a00-8b62-9a556aabc7b5">Localize</UALocRecommendation>
    <ArtSampleDocs xmlns="9d035d7d-02e5-4a00-8b62-9a556aabc7b5" xsi:nil="true"/>
    <UACurrentWords xmlns="9d035d7d-02e5-4a00-8b62-9a556aabc7b5" xsi:nil="true"/>
    <TPClientViewer xmlns="9d035d7d-02e5-4a00-8b62-9a556aabc7b5" xsi:nil="true"/>
    <TemplateStatus xmlns="9d035d7d-02e5-4a00-8b62-9a556aabc7b5">Complete</TemplateStatus>
    <ShowIn xmlns="9d035d7d-02e5-4a00-8b62-9a556aabc7b5">Show everywhere</ShowIn>
    <CSXHash xmlns="9d035d7d-02e5-4a00-8b62-9a556aabc7b5" xsi:nil="true"/>
    <Downloads xmlns="9d035d7d-02e5-4a00-8b62-9a556aabc7b5">0</Downloads>
    <VoteCount xmlns="9d035d7d-02e5-4a00-8b62-9a556aabc7b5" xsi:nil="true"/>
    <OOCacheId xmlns="9d035d7d-02e5-4a00-8b62-9a556aabc7b5" xsi:nil="true"/>
    <IsDeleted xmlns="9d035d7d-02e5-4a00-8b62-9a556aabc7b5">false</IsDeleted>
    <InternalTagsTaxHTField0 xmlns="9d035d7d-02e5-4a00-8b62-9a556aabc7b5">
      <Terms xmlns="http://schemas.microsoft.com/office/infopath/2007/PartnerControls"/>
    </InternalTagsTaxHTField0>
    <UANotes xmlns="9d035d7d-02e5-4a00-8b62-9a556aabc7b5">2003 to 2007 conversion</UANotes>
    <AssetExpire xmlns="9d035d7d-02e5-4a00-8b62-9a556aabc7b5">2035-01-01T08:00:00+00:00</AssetExpire>
    <CSXSubmissionMarket xmlns="9d035d7d-02e5-4a00-8b62-9a556aabc7b5" xsi:nil="true"/>
    <DSATActionTaken xmlns="9d035d7d-02e5-4a00-8b62-9a556aabc7b5" xsi:nil="true"/>
    <SubmitterId xmlns="9d035d7d-02e5-4a00-8b62-9a556aabc7b5" xsi:nil="true"/>
    <EditorialTags xmlns="9d035d7d-02e5-4a00-8b62-9a556aabc7b5" xsi:nil="true"/>
    <TPExecutable xmlns="9d035d7d-02e5-4a00-8b62-9a556aabc7b5" xsi:nil="true"/>
    <CSXSubmissionDate xmlns="9d035d7d-02e5-4a00-8b62-9a556aabc7b5" xsi:nil="true"/>
    <CSXUpdate xmlns="9d035d7d-02e5-4a00-8b62-9a556aabc7b5">false</CSXUpdate>
    <AssetType xmlns="9d035d7d-02e5-4a00-8b62-9a556aabc7b5">TP</AssetType>
    <ApprovalLog xmlns="9d035d7d-02e5-4a00-8b62-9a556aabc7b5" xsi:nil="true"/>
    <BugNumber xmlns="9d035d7d-02e5-4a00-8b62-9a556aabc7b5" xsi:nil="true"/>
    <OriginAsset xmlns="9d035d7d-02e5-4a00-8b62-9a556aabc7b5" xsi:nil="true"/>
    <TPComponent xmlns="9d035d7d-02e5-4a00-8b62-9a556aabc7b5" xsi:nil="true"/>
    <Milestone xmlns="9d035d7d-02e5-4a00-8b62-9a556aabc7b5" xsi:nil="true"/>
    <RecommendationsModifier xmlns="9d035d7d-02e5-4a00-8b62-9a556aabc7b5" xsi:nil="true"/>
    <Component xmlns="91e8d559-4d54-460d-ba58-5d5027f88b4d" xsi:nil="true"/>
    <Description0 xmlns="91e8d559-4d54-460d-ba58-5d5027f88b4d" xsi:nil="true"/>
    <AssetId xmlns="9d035d7d-02e5-4a00-8b62-9a556aabc7b5">TP102803352</AssetId>
    <PolicheckWords xmlns="9d035d7d-02e5-4a00-8b62-9a556aabc7b5" xsi:nil="true"/>
    <TPLaunchHelpLink xmlns="9d035d7d-02e5-4a00-8b62-9a556aabc7b5" xsi:nil="true"/>
    <IntlLocPriority xmlns="9d035d7d-02e5-4a00-8b62-9a556aabc7b5" xsi:nil="true"/>
    <TPApplication xmlns="9d035d7d-02e5-4a00-8b62-9a556aabc7b5" xsi:nil="true"/>
    <IntlLangReviewer xmlns="9d035d7d-02e5-4a00-8b62-9a556aabc7b5" xsi:nil="true"/>
    <HandoffToMSDN xmlns="9d035d7d-02e5-4a00-8b62-9a556aabc7b5" xsi:nil="true"/>
    <PlannedPubDate xmlns="9d035d7d-02e5-4a00-8b62-9a556aabc7b5" xsi:nil="true"/>
    <CrawlForDependencies xmlns="9d035d7d-02e5-4a00-8b62-9a556aabc7b5">false</CrawlForDependencies>
    <LocLastLocAttemptVersionLookup xmlns="9d035d7d-02e5-4a00-8b62-9a556aabc7b5">717473</LocLastLocAttemptVersionLookup>
    <TrustLevel xmlns="9d035d7d-02e5-4a00-8b62-9a556aabc7b5">1 Microsoft Managed Content</TrustLevel>
    <CampaignTagsTaxHTField0 xmlns="9d035d7d-02e5-4a00-8b62-9a556aabc7b5">
      <Terms xmlns="http://schemas.microsoft.com/office/infopath/2007/PartnerControls"/>
    </CampaignTagsTaxHTField0>
    <TPNamespace xmlns="9d035d7d-02e5-4a00-8b62-9a556aabc7b5" xsi:nil="true"/>
    <TaxCatchAll xmlns="9d035d7d-02e5-4a00-8b62-9a556aabc7b5"/>
    <IsSearchable xmlns="9d035d7d-02e5-4a00-8b62-9a556aabc7b5">false</IsSearchable>
    <TemplateTemplateType xmlns="9d035d7d-02e5-4a00-8b62-9a556aabc7b5">Visio (std) 2007 Default</TemplateTemplateType>
    <Markets xmlns="9d035d7d-02e5-4a00-8b62-9a556aabc7b5"/>
    <IntlLangReview xmlns="9d035d7d-02e5-4a00-8b62-9a556aabc7b5">false</IntlLangReview>
    <UAProjectedTotalWords xmlns="9d035d7d-02e5-4a00-8b62-9a556aabc7b5" xsi:nil="true"/>
    <OutputCachingOn xmlns="9d035d7d-02e5-4a00-8b62-9a556aabc7b5">false</OutputCachingOn>
    <AverageRating xmlns="9d035d7d-02e5-4a00-8b62-9a556aabc7b5" xsi:nil="true"/>
    <APAuthor xmlns="9d035d7d-02e5-4a00-8b62-9a556aabc7b5">
      <UserInfo>
        <DisplayName/>
        <AccountId>2721</AccountId>
        <AccountType/>
      </UserInfo>
    </APAuthor>
    <TPCommandLine xmlns="9d035d7d-02e5-4a00-8b62-9a556aabc7b5" xsi:nil="true"/>
    <LocManualTestRequired xmlns="9d035d7d-02e5-4a00-8b62-9a556aabc7b5">false</LocManualTestRequired>
    <TPAppVersion xmlns="9d035d7d-02e5-4a00-8b62-9a556aabc7b5" xsi:nil="true"/>
    <EditorialStatus xmlns="9d035d7d-02e5-4a00-8b62-9a556aabc7b5" xsi:nil="true"/>
    <LastModifiedDateTime xmlns="9d035d7d-02e5-4a00-8b62-9a556aabc7b5" xsi:nil="true"/>
    <TPLaunchHelpLinkType xmlns="9d035d7d-02e5-4a00-8b62-9a556aabc7b5">Template</TPLaunchHelpLinkType>
    <OriginalRelease xmlns="9d035d7d-02e5-4a00-8b62-9a556aabc7b5">14</OriginalRelease>
    <ScenarioTagsTaxHTField0 xmlns="9d035d7d-02e5-4a00-8b62-9a556aabc7b5">
      <Terms xmlns="http://schemas.microsoft.com/office/infopath/2007/PartnerControls"/>
    </ScenarioTagsTaxHTField0>
    <LocalizationTagsTaxHTField0 xmlns="9d035d7d-02e5-4a00-8b62-9a556aabc7b5">
      <Terms xmlns="http://schemas.microsoft.com/office/infopath/2007/PartnerControls"/>
    </LocalizationTagsTaxHTField0>
    <LocMarketGroupTiers2 xmlns="9d035d7d-02e5-4a00-8b62-9a556aabc7b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C918E-772E-415D-945C-E6057D95D4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60B81-5F51-4360-A242-137A96507B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783B55-F774-46A4-B102-1E6DE77F9E1F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4.xml><?xml version="1.0" encoding="utf-8"?>
<ds:datastoreItem xmlns:ds="http://schemas.openxmlformats.org/officeDocument/2006/customXml" ds:itemID="{2B38DCC8-EE36-4C8C-A54D-664D40F06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Глобальное управление качеством (блок-схема)</Template>
  <TotalTime>422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noxsramos 1</cp:lastModifiedBy>
  <cp:revision>2</cp:revision>
  <cp:lastPrinted>2001-03-22T19:43:00Z</cp:lastPrinted>
  <dcterms:created xsi:type="dcterms:W3CDTF">2024-09-08T10:07:00Z</dcterms:created>
  <dcterms:modified xsi:type="dcterms:W3CDTF">2024-09-09T19:46:00Z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TC010184411049</vt:lpwstr>
  </property>
  <property fmtid="{D5CDD505-2E9C-101B-9397-08002B2CF9AE}" pid="3" name="InternalTags">
    <vt:lpwstr/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12840300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